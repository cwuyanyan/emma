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列举HTML5、CSS3的新特性。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BOM、DOM的区别。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罗列几种居中的方式。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闭包的含义、用途及弊端。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什么是跨域？如何处理。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let 和 var 的区别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，两者哪个不可修改？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箭头函数和匿名函数的区别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说说对node.js，webpack的理解。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常用的库有哪些？常用的前端开发工具？开发过什么应用或组件？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AJAX是什么？请写出一个完整的post请求。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Git和SVN的区别，Git的理解，写出至少三个常用的命令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12.请写出以下例题的答案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  <w:lang w:val="en-US" w:eastAsia="zh-CN"/>
        </w:rPr>
        <w:t>1）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function f1(){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　　var n=999;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648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alert(n);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1896" w:firstLineChars="0"/>
        <w:jc w:val="left"/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  <w:lang w:val="en-US" w:eastAsia="zh-CN"/>
        </w:rPr>
        <w:t>1 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  <w:lang w:val="en-US" w:eastAsia="zh-CN"/>
        </w:rPr>
        <w:t xml:space="preserve">  2）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function f1(){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　　var n=999;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　function f2(){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　　alert(n); 　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652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1896" w:firstLineChars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</w:pP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4"/>
          <w:szCs w:val="24"/>
          <w:u w:val="none"/>
          <w:lang w:val="en-US" w:eastAsia="zh-CN"/>
        </w:rPr>
        <w:t>2 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  <w:lang w:val="en-US" w:eastAsia="zh-CN"/>
        </w:rPr>
        <w:t xml:space="preserve">    3）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function f1(){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　　var n=999;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　　function f2(){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　　　　alert(n); 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　　return f2;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>　　var result=f1();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</w:rPr>
        <w:t xml:space="preserve">　　result();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 w:firstLine="1896" w:firstLineChars="0"/>
        <w:jc w:val="left"/>
        <w:rPr>
          <w:rFonts w:hint="default" w:ascii="Consolas" w:hAnsi="Consolas" w:eastAsia="Consolas" w:cs="Consolas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4"/>
          <w:szCs w:val="24"/>
          <w:u w:val="none"/>
          <w:lang w:val="en-US" w:eastAsia="zh-CN"/>
        </w:rPr>
        <w:t>3 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0" w:leftChars="0"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0"/>
        <w:jc w:val="left"/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13,var name = [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a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,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bb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,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cccc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,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ddd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,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exo</w:t>
      </w:r>
      <w:r>
        <w:rPr>
          <w:rFonts w:hint="default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0"/>
        <w:jc w:val="left"/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11111"/>
          <w:spacing w:val="-2"/>
          <w:sz w:val="28"/>
          <w:szCs w:val="28"/>
          <w:u w:val="none"/>
          <w:bdr w:val="none" w:color="auto" w:sz="0" w:space="0"/>
          <w:lang w:val="en-US" w:eastAsia="zh-CN"/>
        </w:rPr>
        <w:t>请将索引值为3的元素删除，然后再插入若干元素。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2B155"/>
    <w:multiLevelType w:val="singleLevel"/>
    <w:tmpl w:val="16A2B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43267"/>
    <w:rsid w:val="6D535020"/>
    <w:rsid w:val="7D44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2018-04-10T01:21:00Z</dcterms:created>
  <dc:creator>Administrator</dc:creator>
  <cp:lastModifiedBy>You don＇t say that tomorrow*</cp:lastModifiedBy>
  <dcterms:modified xsi:type="dcterms:W3CDTF">2018-04-10T02:13:04Z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